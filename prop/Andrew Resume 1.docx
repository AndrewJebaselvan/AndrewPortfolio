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CEAE7" w:themeColor="accent1" w:themeTint="19"/>
  <w:body>
    <w:tbl>
      <w:tblPr>
        <w:tblpPr w:leftFromText="180" w:rightFromText="180" w:vertAnchor="text" w:horzAnchor="margin" w:tblpXSpec="center" w:tblpY="372"/>
        <w:tblW w:w="104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409"/>
      </w:tblGrid>
      <w:tr w:rsidR="00960914" w:rsidRPr="0090306E" w14:paraId="2832C8BB" w14:textId="77777777" w:rsidTr="00960914">
        <w:trPr>
          <w:trHeight w:val="768"/>
        </w:trPr>
        <w:tc>
          <w:tcPr>
            <w:tcW w:w="10409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5B24D356" w14:textId="39888505" w:rsidR="00960914" w:rsidRPr="0090306E" w:rsidRDefault="00960914" w:rsidP="00960914">
            <w:pPr>
              <w:pStyle w:val="Heading1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</w:pPr>
            <w:r w:rsidRPr="0090306E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 xml:space="preserve">+91 </w:t>
            </w:r>
            <w:r w:rsidR="001E1735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>8754960600</w:t>
            </w:r>
            <w:r w:rsidRPr="0090306E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 xml:space="preserve"> </w:t>
            </w:r>
          </w:p>
          <w:p w14:paraId="2ECC6ECC" w14:textId="2CBD41B3" w:rsidR="00960914" w:rsidRPr="0090306E" w:rsidRDefault="00960914" w:rsidP="00960914">
            <w:pPr>
              <w:pStyle w:val="Heading1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</w:pPr>
            <w:r w:rsidRPr="0090306E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>|</w:t>
            </w:r>
            <w:r w:rsidR="001E1735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4"/>
                <w:szCs w:val="36"/>
              </w:rPr>
              <w:t>jebaselvanandrew</w:t>
            </w:r>
            <w:r w:rsidR="00F93944" w:rsidRPr="00F93944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4"/>
                <w:szCs w:val="36"/>
              </w:rPr>
              <w:t xml:space="preserve">@gmail.com </w:t>
            </w:r>
            <w:r w:rsidRPr="0090306E">
              <w:rPr>
                <w:rFonts w:ascii="Times New Roman" w:hAnsi="Times New Roman" w:cs="Times New Roman"/>
                <w:b w:val="0"/>
                <w:bCs/>
                <w:color w:val="000000" w:themeColor="text1"/>
                <w:sz w:val="22"/>
                <w:szCs w:val="34"/>
              </w:rPr>
              <w:t>|</w:t>
            </w:r>
          </w:p>
          <w:p w14:paraId="73C358CE" w14:textId="1BC3313F" w:rsidR="00960914" w:rsidRPr="0090306E" w:rsidRDefault="009D39F8" w:rsidP="00960914">
            <w:pPr>
              <w:pStyle w:val="Heading1"/>
              <w:rPr>
                <w:rFonts w:ascii="Times New Roman" w:hAnsi="Times New Roman" w:cs="Times New Roman"/>
                <w:color w:val="000000" w:themeColor="text1"/>
              </w:rPr>
            </w:pPr>
            <w:r w:rsidRPr="0090306E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2"/>
                <w:szCs w:val="34"/>
              </w:rPr>
              <w:t xml:space="preserve"> </w:t>
            </w:r>
            <w:hyperlink r:id="rId11" w:history="1">
              <w:r w:rsidR="00240A50" w:rsidRPr="003C1FB7">
                <w:rPr>
                  <w:rStyle w:val="Hyperlink"/>
                  <w:rFonts w:ascii="Times New Roman" w:hAnsi="Times New Roman" w:cs="Times New Roman"/>
                  <w:b w:val="0"/>
                  <w:bCs/>
                  <w:caps w:val="0"/>
                  <w:sz w:val="24"/>
                  <w:szCs w:val="36"/>
                </w:rPr>
                <w:t>https://www.linkedin.com/in/jebaselvanandrew/</w:t>
              </w:r>
            </w:hyperlink>
            <w:r w:rsidR="00240A5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4"/>
                <w:szCs w:val="36"/>
              </w:rPr>
              <w:t xml:space="preserve"> | </w:t>
            </w:r>
            <w:hyperlink r:id="rId12" w:history="1">
              <w:r w:rsidR="00240A50" w:rsidRPr="003C1FB7">
                <w:rPr>
                  <w:rStyle w:val="Hyperlink"/>
                  <w:rFonts w:ascii="Times New Roman" w:hAnsi="Times New Roman" w:cs="Times New Roman"/>
                  <w:b w:val="0"/>
                  <w:bCs/>
                  <w:caps w:val="0"/>
                  <w:sz w:val="24"/>
                  <w:szCs w:val="36"/>
                </w:rPr>
                <w:t>https://andrew-portfolio-ruby.vercel.app/</w:t>
              </w:r>
            </w:hyperlink>
            <w:r w:rsidR="00240A5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4"/>
                <w:szCs w:val="36"/>
              </w:rPr>
              <w:t xml:space="preserve"> </w:t>
            </w:r>
          </w:p>
        </w:tc>
      </w:tr>
    </w:tbl>
    <w:p w14:paraId="229EA0A6" w14:textId="08ADB816" w:rsidR="003A4954" w:rsidRPr="0090306E" w:rsidRDefault="001E1735" w:rsidP="00960914">
      <w:pPr>
        <w:pStyle w:val="Subtitle"/>
        <w:ind w:left="-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JEba Selvan Andrew P</w:t>
      </w:r>
    </w:p>
    <w:p w14:paraId="000BDD63" w14:textId="2B59AD47" w:rsidR="00CA639F" w:rsidRPr="0090306E" w:rsidRDefault="00CA639F" w:rsidP="00CA639F">
      <w:pPr>
        <w:pStyle w:val="Spacing"/>
        <w:rPr>
          <w:rFonts w:ascii="Times New Roman" w:hAnsi="Times New Roman" w:cs="Times New Roman"/>
          <w:color w:val="000000" w:themeColor="text1"/>
        </w:rPr>
      </w:pPr>
    </w:p>
    <w:tbl>
      <w:tblPr>
        <w:tblW w:w="10405" w:type="dxa"/>
        <w:tblInd w:w="-5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02"/>
        <w:gridCol w:w="800"/>
        <w:gridCol w:w="7703"/>
      </w:tblGrid>
      <w:tr w:rsidR="0090306E" w:rsidRPr="0090306E" w14:paraId="663F905C" w14:textId="77777777" w:rsidTr="00960914">
        <w:trPr>
          <w:trHeight w:val="1192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238CF84" w14:textId="77777777" w:rsidR="007B1EF3" w:rsidRPr="00960914" w:rsidRDefault="008C7471" w:rsidP="0090306E">
            <w:pPr>
              <w:pStyle w:val="Heading2"/>
              <w:ind w:left="1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800" w:type="dxa"/>
          </w:tcPr>
          <w:p w14:paraId="387DEFC5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5264207F" w14:textId="703BF395" w:rsidR="00C567C3" w:rsidRPr="0090306E" w:rsidRDefault="00427EB9" w:rsidP="002729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E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Machine Learning Engineer skilled in Python, AI model development, and data-driven problem solving. Experienced in building ML pipelines, training large language models, and developing AI-powered applications. Seeking to apply strong algorithmic, data analysis, and deployment skills to deliver innovative AI solutions</w:t>
            </w:r>
          </w:p>
        </w:tc>
      </w:tr>
      <w:tr w:rsidR="0090306E" w:rsidRPr="0090306E" w14:paraId="4C5A88A5" w14:textId="77777777" w:rsidTr="00960914">
        <w:trPr>
          <w:trHeight w:val="874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2F920CAA" w14:textId="77777777" w:rsidR="007B1EF3" w:rsidRPr="00960914" w:rsidRDefault="008C7471" w:rsidP="00C76870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 &amp; abilities</w:t>
            </w:r>
          </w:p>
        </w:tc>
        <w:tc>
          <w:tcPr>
            <w:tcW w:w="800" w:type="dxa"/>
          </w:tcPr>
          <w:p w14:paraId="10FC972C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55164EFC" w14:textId="700D9171" w:rsidR="00367784" w:rsidRPr="00367784" w:rsidRDefault="00427EB9" w:rsidP="00367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Technical Skills</w:t>
            </w:r>
          </w:p>
          <w:p w14:paraId="6C3CC553" w14:textId="69881761" w:rsidR="00427EB9" w:rsidRPr="00427EB9" w:rsidRDefault="00427EB9" w:rsidP="00427EB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 xml:space="preserve"> </w:t>
            </w:r>
            <w:r w:rsidRPr="00427EB9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Machine Learning</w:t>
            </w: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: Model training, evaluation, hyperparameter tuning</w:t>
            </w:r>
          </w:p>
          <w:p w14:paraId="726AEAE0" w14:textId="53797FCC" w:rsidR="00427EB9" w:rsidRPr="00427EB9" w:rsidRDefault="00427EB9" w:rsidP="00427EB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427EB9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Python &amp; ML Libraries</w:t>
            </w: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: Pandas, NumPy, Scikit-learn, Matplotlib, Seaborn</w:t>
            </w:r>
          </w:p>
          <w:p w14:paraId="0AC1789B" w14:textId="54C9A528" w:rsidR="00427EB9" w:rsidRPr="00427EB9" w:rsidRDefault="00427EB9" w:rsidP="00427EB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 xml:space="preserve"> </w:t>
            </w:r>
            <w:r w:rsidRPr="00427EB9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Deep Learning</w:t>
            </w: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: PyTorch, TensorFlow</w:t>
            </w:r>
          </w:p>
          <w:p w14:paraId="3B3C9512" w14:textId="6D43A26A" w:rsidR="00427EB9" w:rsidRPr="00427EB9" w:rsidRDefault="00427EB9" w:rsidP="00427EB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 xml:space="preserve">  </w:t>
            </w:r>
            <w:r w:rsidRPr="00427EB9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Natural Language Processing</w:t>
            </w: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: LLaMA, transformers, tokenization, LoRA fine-tuning</w:t>
            </w:r>
          </w:p>
          <w:p w14:paraId="1E2FA750" w14:textId="58E1E60F" w:rsidR="00427EB9" w:rsidRPr="00427EB9" w:rsidRDefault="00427EB9" w:rsidP="00427EB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 xml:space="preserve">  </w:t>
            </w:r>
            <w:r w:rsidRPr="00427EB9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Data Handling</w:t>
            </w: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: SQL, NoSQL, data preprocessing, feature engineering</w:t>
            </w:r>
          </w:p>
          <w:p w14:paraId="25325E63" w14:textId="08DE72AC" w:rsidR="00427EB9" w:rsidRDefault="00427EB9" w:rsidP="00427EB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 xml:space="preserve"> </w:t>
            </w:r>
            <w:r w:rsidRPr="00427EB9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IN"/>
              </w:rPr>
              <w:t>Version Control &amp; Deployment</w:t>
            </w: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: Git, Flask, REST APIs</w:t>
            </w:r>
          </w:p>
          <w:p w14:paraId="66646D0D" w14:textId="72EF474B" w:rsidR="00427EB9" w:rsidRPr="00427EB9" w:rsidRDefault="00427EB9" w:rsidP="00427EB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Quantum Computing (IBM Qiskit)</w:t>
            </w:r>
          </w:p>
          <w:p w14:paraId="0255E65D" w14:textId="258F64E4" w:rsidR="00427EB9" w:rsidRPr="00427EB9" w:rsidRDefault="00427EB9" w:rsidP="00427EB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Speech Recognition (Vosk)</w:t>
            </w:r>
          </w:p>
          <w:p w14:paraId="73B7271F" w14:textId="347321D4" w:rsidR="00427EB9" w:rsidRPr="00427EB9" w:rsidRDefault="00427EB9" w:rsidP="00427EB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</w:pPr>
            <w:r w:rsidRPr="00427EB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IN"/>
              </w:rPr>
              <w:t>Agile Methodologies</w:t>
            </w:r>
          </w:p>
          <w:p w14:paraId="45403C6A" w14:textId="43ACA8E7" w:rsidR="007B1EF3" w:rsidRPr="00B72C6B" w:rsidRDefault="007B1EF3" w:rsidP="0036778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306E" w:rsidRPr="0090306E" w14:paraId="0BC11C9C" w14:textId="77777777" w:rsidTr="00B72C6B">
        <w:trPr>
          <w:trHeight w:val="2482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62EA37E" w14:textId="77777777" w:rsidR="007B1EF3" w:rsidRPr="00960914" w:rsidRDefault="0090306E" w:rsidP="001A1BCF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Projects</w:t>
            </w:r>
          </w:p>
          <w:p w14:paraId="722B79A7" w14:textId="77777777" w:rsidR="0090306E" w:rsidRPr="00960914" w:rsidRDefault="0090306E" w:rsidP="0090306E">
            <w:pPr>
              <w:rPr>
                <w:sz w:val="24"/>
                <w:szCs w:val="24"/>
              </w:rPr>
            </w:pPr>
          </w:p>
          <w:p w14:paraId="1D4B8EF0" w14:textId="77777777" w:rsidR="0090306E" w:rsidRPr="00960914" w:rsidRDefault="0090306E" w:rsidP="0090306E">
            <w:pPr>
              <w:rPr>
                <w:sz w:val="24"/>
                <w:szCs w:val="24"/>
              </w:rPr>
            </w:pPr>
          </w:p>
          <w:p w14:paraId="717491B1" w14:textId="77777777" w:rsidR="0090306E" w:rsidRPr="00960914" w:rsidRDefault="0090306E" w:rsidP="0090306E">
            <w:pPr>
              <w:rPr>
                <w:sz w:val="24"/>
                <w:szCs w:val="24"/>
              </w:rPr>
            </w:pPr>
          </w:p>
          <w:p w14:paraId="26B98738" w14:textId="77777777" w:rsidR="0090306E" w:rsidRPr="00960914" w:rsidRDefault="0090306E" w:rsidP="0090306E">
            <w:pPr>
              <w:rPr>
                <w:sz w:val="24"/>
                <w:szCs w:val="24"/>
              </w:rPr>
            </w:pPr>
          </w:p>
          <w:p w14:paraId="03EF4B8F" w14:textId="77777777" w:rsidR="00894768" w:rsidRDefault="00894768" w:rsidP="00894768">
            <w:pPr>
              <w:rPr>
                <w:sz w:val="24"/>
                <w:szCs w:val="24"/>
              </w:rPr>
            </w:pPr>
          </w:p>
          <w:p w14:paraId="3AA7A9EE" w14:textId="77777777" w:rsidR="00B02718" w:rsidRPr="00B02718" w:rsidRDefault="00B02718" w:rsidP="00B02718">
            <w:pPr>
              <w:rPr>
                <w:sz w:val="24"/>
                <w:szCs w:val="24"/>
              </w:rPr>
            </w:pPr>
          </w:p>
          <w:p w14:paraId="48390F7D" w14:textId="00A2E3B5" w:rsidR="00B02718" w:rsidRPr="00B02718" w:rsidRDefault="00B02718" w:rsidP="00B02718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</w:tcPr>
          <w:p w14:paraId="5013F751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464D8A76" w14:textId="77777777" w:rsidR="00427EB9" w:rsidRPr="00427EB9" w:rsidRDefault="00427EB9" w:rsidP="00427E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427EB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AI Voice Assistant</w:t>
            </w: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</w:t>
            </w:r>
            <w:r w:rsidRPr="00427EB9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val="en-IN" w:eastAsia="en-IN"/>
              </w:rPr>
              <w:t>(2025)</w:t>
            </w:r>
          </w:p>
          <w:p w14:paraId="27C5A563" w14:textId="77777777" w:rsidR="00427EB9" w:rsidRPr="00427EB9" w:rsidRDefault="00427EB9" w:rsidP="00427EB9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Developed a </w:t>
            </w:r>
            <w:r w:rsidRPr="00427EB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Flask-based AI assistant</w:t>
            </w: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integrating </w:t>
            </w:r>
            <w:r w:rsidRPr="00427EB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Vosk</w:t>
            </w: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for speech recognition and </w:t>
            </w:r>
            <w:r w:rsidRPr="00427EB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LLaMA 3</w:t>
            </w: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for text generation.</w:t>
            </w:r>
          </w:p>
          <w:p w14:paraId="60693633" w14:textId="77777777" w:rsidR="007B1EF3" w:rsidRDefault="00427EB9" w:rsidP="00427EB9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Optimized model inference with </w:t>
            </w:r>
            <w:r w:rsidRPr="00427EB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llama-cpp-python</w:t>
            </w: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for low-latency responses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.</w:t>
            </w:r>
          </w:p>
          <w:p w14:paraId="7B15ACE3" w14:textId="4D8EDB4B" w:rsidR="00427EB9" w:rsidRPr="00427EB9" w:rsidRDefault="00427EB9" w:rsidP="00427E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</w:pPr>
            <w:r w:rsidRPr="00427EB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Rubik’s Cube Solver (SECS++ V5.1) (2025)</w:t>
            </w:r>
          </w:p>
          <w:p w14:paraId="5622AFDA" w14:textId="0D3B69BC" w:rsidR="00427EB9" w:rsidRPr="00427EB9" w:rsidRDefault="00427EB9" w:rsidP="00427EB9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Designed a heuristic, phased solver using Python for a flat-dictionary cube representation.</w:t>
            </w: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                                                                                        </w:t>
            </w:r>
            <w:r w:rsidRPr="00427E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Implemented custom move application logic and looped solving phases.</w:t>
            </w:r>
          </w:p>
        </w:tc>
      </w:tr>
      <w:tr w:rsidR="0090306E" w:rsidRPr="0090306E" w14:paraId="3549D2B7" w14:textId="77777777" w:rsidTr="00960914">
        <w:trPr>
          <w:trHeight w:val="1486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A733B0E" w14:textId="77777777" w:rsidR="007B1EF3" w:rsidRPr="00960914" w:rsidRDefault="008C7471" w:rsidP="001A1BCF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800" w:type="dxa"/>
          </w:tcPr>
          <w:p w14:paraId="01AD4C46" w14:textId="77777777" w:rsidR="007B1EF3" w:rsidRPr="00960914" w:rsidRDefault="007B1EF3" w:rsidP="00854E68">
            <w:pPr>
              <w:tabs>
                <w:tab w:val="left" w:pos="0"/>
                <w:tab w:val="decimal" w:pos="5040"/>
                <w:tab w:val="right" w:pos="9990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7F710C2A" w14:textId="5FC66297" w:rsidR="00960914" w:rsidRDefault="00960914" w:rsidP="00854E68">
            <w:pPr>
              <w:jc w:val="both"/>
            </w:pPr>
            <w:r w:rsidRPr="009609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  <w:r w:rsidR="00E07B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9609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</w:t>
            </w:r>
            <w:r w:rsidR="00E459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="00774E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rtificial Intelligence And Data Science</w:t>
            </w:r>
            <w:r w:rsidRPr="009609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–</w:t>
            </w:r>
            <w:r>
              <w:t xml:space="preserve"> </w:t>
            </w:r>
            <w:r w:rsidR="00870FDE" w:rsidRPr="00870FDE">
              <w:rPr>
                <w:rFonts w:ascii="Times New Roman" w:hAnsi="Times New Roman" w:cs="Times New Roman"/>
                <w:sz w:val="24"/>
                <w:szCs w:val="24"/>
              </w:rPr>
              <w:t>(2022 – 2026)</w:t>
            </w:r>
          </w:p>
          <w:p w14:paraId="76F97DB2" w14:textId="77777777" w:rsidR="00845A93" w:rsidRDefault="00960914" w:rsidP="00854E6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Hindusthan Institute of Technology, Anna University ( pursuing </w:t>
            </w:r>
            <w:r w:rsidR="002E581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th semester) – </w:t>
            </w:r>
            <w:r w:rsidR="00774E6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7.9</w:t>
            </w:r>
            <w:r w:rsidRPr="009609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* CGP</w:t>
            </w:r>
            <w:r w:rsidR="004877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</w:t>
            </w:r>
          </w:p>
          <w:p w14:paraId="6C41D9B5" w14:textId="0E4C4287" w:rsidR="00845A93" w:rsidRPr="00960914" w:rsidRDefault="00845A93" w:rsidP="00854E68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  <w:r w:rsidRPr="00845A9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Mahatma Mont,Mat,Hr,Sec,School –(2021 – 2022) 83.3%</w:t>
            </w:r>
          </w:p>
        </w:tc>
      </w:tr>
      <w:tr w:rsidR="0090306E" w:rsidRPr="0090306E" w14:paraId="25E1C64F" w14:textId="77777777" w:rsidTr="00F152A2">
        <w:trPr>
          <w:trHeight w:val="1213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C2587ED" w14:textId="15A573D8" w:rsidR="007B1EF3" w:rsidRPr="00960914" w:rsidRDefault="0090306E" w:rsidP="001A1BCF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Certifications &amp; Awards</w:t>
            </w:r>
          </w:p>
        </w:tc>
        <w:tc>
          <w:tcPr>
            <w:tcW w:w="800" w:type="dxa"/>
          </w:tcPr>
          <w:p w14:paraId="76DC79F1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6223072A" w14:textId="2A326574" w:rsidR="0090306E" w:rsidRPr="0090306E" w:rsidRDefault="00152CF3" w:rsidP="00854E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Basics Of Geo</w:t>
            </w:r>
            <w:r w:rsidR="003677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Spatial </w:t>
            </w:r>
            <w:r w:rsidR="003677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ta Analysis</w:t>
            </w:r>
            <w:r w:rsidR="0090306E"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North Eastern Space Application Centre Meghalaya</w:t>
            </w:r>
            <w:r w:rsidR="00F15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(Department Of Space Government Of India)</w:t>
            </w:r>
          </w:p>
          <w:p w14:paraId="033F13A8" w14:textId="5347EB2D" w:rsidR="007B1EF3" w:rsidRPr="0090306E" w:rsidRDefault="0090306E" w:rsidP="00854E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0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NCC </w:t>
            </w:r>
            <w:r w:rsidR="00F152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Cadet </w:t>
            </w:r>
            <w:r w:rsidR="00152CF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Sargent</w:t>
            </w: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Hindusthan Institute of Technology (Apr 202</w:t>
            </w:r>
            <w:r w:rsidR="00111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Mar 202</w:t>
            </w:r>
            <w:r w:rsidR="00111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90306E" w:rsidRPr="0090306E" w14:paraId="1A91045D" w14:textId="77777777" w:rsidTr="00960914">
        <w:trPr>
          <w:trHeight w:val="487"/>
        </w:trPr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18199F8" w14:textId="4A377262" w:rsidR="007B1EF3" w:rsidRPr="00960914" w:rsidRDefault="0090306E" w:rsidP="001A1BCF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Languages Known</w:t>
            </w:r>
          </w:p>
        </w:tc>
        <w:tc>
          <w:tcPr>
            <w:tcW w:w="800" w:type="dxa"/>
          </w:tcPr>
          <w:p w14:paraId="43FCA4B2" w14:textId="77777777" w:rsidR="007B1EF3" w:rsidRPr="0096091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03" w:type="dxa"/>
          </w:tcPr>
          <w:p w14:paraId="6B88A1DE" w14:textId="0B4011EC" w:rsidR="0090306E" w:rsidRPr="0090306E" w:rsidRDefault="0090306E" w:rsidP="00854E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 – Reading, Writing, and Speaking</w:t>
            </w:r>
          </w:p>
          <w:p w14:paraId="4E472631" w14:textId="5A16D8D9" w:rsidR="007B1EF3" w:rsidRPr="0090306E" w:rsidRDefault="0090306E" w:rsidP="00854E6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0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Tamil – Reading, Writing, and Speaking</w:t>
            </w:r>
          </w:p>
        </w:tc>
      </w:tr>
    </w:tbl>
    <w:p w14:paraId="5E008911" w14:textId="23D5D4CC" w:rsidR="00FE0204" w:rsidRPr="0090306E" w:rsidRDefault="00FE0204" w:rsidP="00883C67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D4719D7" w14:textId="16AAEB36" w:rsidR="00960914" w:rsidRDefault="00960914" w:rsidP="00883C67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BBCEAD5" w14:textId="360E2B38" w:rsidR="00960914" w:rsidRDefault="001D2D54" w:rsidP="00883C67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23E4A4" wp14:editId="41B078F8">
            <wp:simplePos x="0" y="0"/>
            <wp:positionH relativeFrom="column">
              <wp:posOffset>4676140</wp:posOffset>
            </wp:positionH>
            <wp:positionV relativeFrom="paragraph">
              <wp:posOffset>10160</wp:posOffset>
            </wp:positionV>
            <wp:extent cx="1280160" cy="238760"/>
            <wp:effectExtent l="0" t="0" r="0" b="8890"/>
            <wp:wrapNone/>
            <wp:docPr id="1661768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96D305" w14:textId="7937B228" w:rsidR="0090306E" w:rsidRPr="00960914" w:rsidRDefault="0090306E" w:rsidP="00960914">
      <w:pPr>
        <w:pStyle w:val="NoSpacing"/>
        <w:ind w:left="-567"/>
        <w:rPr>
          <w:rFonts w:ascii="Times New Roman" w:hAnsi="Times New Roman" w:cs="Times New Roman"/>
          <w:color w:val="000000" w:themeColor="text1"/>
        </w:rPr>
      </w:pPr>
      <w:r w:rsidRPr="00960914">
        <w:rPr>
          <w:rFonts w:ascii="Times New Roman" w:hAnsi="Times New Roman" w:cs="Times New Roman"/>
          <w:color w:val="000000" w:themeColor="text1"/>
        </w:rPr>
        <w:t>DATE</w:t>
      </w:r>
      <w:r w:rsidR="00F152A2">
        <w:rPr>
          <w:rFonts w:ascii="Times New Roman" w:hAnsi="Times New Roman" w:cs="Times New Roman"/>
          <w:color w:val="000000" w:themeColor="text1"/>
        </w:rPr>
        <w:t xml:space="preserve">  </w:t>
      </w:r>
      <w:r w:rsidRPr="00960914">
        <w:rPr>
          <w:rFonts w:ascii="Times New Roman" w:hAnsi="Times New Roman" w:cs="Times New Roman"/>
          <w:color w:val="000000" w:themeColor="text1"/>
        </w:rPr>
        <w:t>:</w:t>
      </w:r>
      <w:r w:rsidR="00F152A2">
        <w:rPr>
          <w:rFonts w:ascii="Times New Roman" w:hAnsi="Times New Roman" w:cs="Times New Roman"/>
          <w:color w:val="000000" w:themeColor="text1"/>
        </w:rPr>
        <w:t xml:space="preserve"> </w:t>
      </w:r>
      <w:r w:rsidR="000E2D27">
        <w:rPr>
          <w:rFonts w:ascii="Times New Roman" w:hAnsi="Times New Roman" w:cs="Times New Roman"/>
          <w:color w:val="000000" w:themeColor="text1"/>
        </w:rPr>
        <w:t>04-08-2024</w:t>
      </w:r>
    </w:p>
    <w:p w14:paraId="779A4E0D" w14:textId="6740F2D3" w:rsidR="0090306E" w:rsidRPr="0090306E" w:rsidRDefault="0090306E" w:rsidP="00960914">
      <w:pPr>
        <w:pStyle w:val="NoSpacing"/>
        <w:ind w:left="-567"/>
        <w:rPr>
          <w:b/>
          <w:bCs/>
          <w:color w:val="000000" w:themeColor="text1"/>
        </w:rPr>
      </w:pPr>
      <w:r w:rsidRPr="00960914">
        <w:rPr>
          <w:rFonts w:ascii="Times New Roman" w:hAnsi="Times New Roman" w:cs="Times New Roman"/>
          <w:color w:val="000000" w:themeColor="text1"/>
        </w:rPr>
        <w:t>PLACE:</w:t>
      </w:r>
      <w:r w:rsidR="000E2D27">
        <w:rPr>
          <w:rFonts w:ascii="Times New Roman" w:hAnsi="Times New Roman" w:cs="Times New Roman"/>
          <w:color w:val="000000" w:themeColor="text1"/>
        </w:rPr>
        <w:t xml:space="preserve"> Coimbatore</w:t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0306E"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</w:t>
      </w:r>
      <w:r w:rsidR="00960914">
        <w:rPr>
          <w:rFonts w:ascii="Times New Roman" w:hAnsi="Times New Roman" w:cs="Times New Roman"/>
          <w:b/>
          <w:bCs/>
          <w:color w:val="000000" w:themeColor="text1"/>
        </w:rPr>
        <w:t xml:space="preserve">                  </w:t>
      </w:r>
      <w:r w:rsidR="00F152A2">
        <w:rPr>
          <w:rFonts w:ascii="Times New Roman" w:hAnsi="Times New Roman" w:cs="Times New Roman"/>
          <w:b/>
          <w:bCs/>
          <w:color w:val="000000" w:themeColor="text1"/>
        </w:rPr>
        <w:tab/>
      </w:r>
      <w:r w:rsidR="0096091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D2D54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F152A2">
        <w:rPr>
          <w:rFonts w:ascii="Times New Roman" w:hAnsi="Times New Roman" w:cs="Times New Roman"/>
          <w:b/>
          <w:bCs/>
          <w:color w:val="000000" w:themeColor="text1"/>
        </w:rPr>
        <w:t>Jeba Selvan Andrew P</w:t>
      </w:r>
      <w:r w:rsidR="001D2D54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1D2D54" w:rsidRPr="001D2D54">
        <w:t xml:space="preserve"> </w:t>
      </w:r>
    </w:p>
    <w:sectPr w:rsidR="0090306E" w:rsidRPr="0090306E" w:rsidSect="00960914">
      <w:pgSz w:w="12240" w:h="15840" w:code="1"/>
      <w:pgMar w:top="720" w:right="1440" w:bottom="0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5D7F4" w14:textId="77777777" w:rsidR="002A7E28" w:rsidRDefault="002A7E28">
      <w:r>
        <w:separator/>
      </w:r>
    </w:p>
  </w:endnote>
  <w:endnote w:type="continuationSeparator" w:id="0">
    <w:p w14:paraId="178D12E9" w14:textId="77777777" w:rsidR="002A7E28" w:rsidRDefault="002A7E28">
      <w:r>
        <w:continuationSeparator/>
      </w:r>
    </w:p>
  </w:endnote>
  <w:endnote w:type="continuationNotice" w:id="1">
    <w:p w14:paraId="207CEC50" w14:textId="77777777" w:rsidR="002A7E28" w:rsidRDefault="002A7E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C5624" w14:textId="77777777" w:rsidR="002A7E28" w:rsidRDefault="002A7E28">
      <w:r>
        <w:separator/>
      </w:r>
    </w:p>
  </w:footnote>
  <w:footnote w:type="continuationSeparator" w:id="0">
    <w:p w14:paraId="4C137560" w14:textId="77777777" w:rsidR="002A7E28" w:rsidRDefault="002A7E28">
      <w:r>
        <w:continuationSeparator/>
      </w:r>
    </w:p>
  </w:footnote>
  <w:footnote w:type="continuationNotice" w:id="1">
    <w:p w14:paraId="61B6F17F" w14:textId="77777777" w:rsidR="002A7E28" w:rsidRDefault="002A7E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1656F6"/>
    <w:multiLevelType w:val="multilevel"/>
    <w:tmpl w:val="C49E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125047"/>
    <w:multiLevelType w:val="multilevel"/>
    <w:tmpl w:val="EDC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13961"/>
    <w:multiLevelType w:val="hybridMultilevel"/>
    <w:tmpl w:val="2028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964C2"/>
    <w:multiLevelType w:val="multilevel"/>
    <w:tmpl w:val="6464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3126F7"/>
    <w:multiLevelType w:val="multilevel"/>
    <w:tmpl w:val="36B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35F32"/>
    <w:multiLevelType w:val="multilevel"/>
    <w:tmpl w:val="78D0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01899"/>
    <w:multiLevelType w:val="multilevel"/>
    <w:tmpl w:val="9C2A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D7796"/>
    <w:multiLevelType w:val="multilevel"/>
    <w:tmpl w:val="08D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509F9"/>
    <w:multiLevelType w:val="hybridMultilevel"/>
    <w:tmpl w:val="83F26E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F3A77"/>
    <w:multiLevelType w:val="hybridMultilevel"/>
    <w:tmpl w:val="5270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47969"/>
    <w:multiLevelType w:val="multilevel"/>
    <w:tmpl w:val="E12A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7130F"/>
    <w:multiLevelType w:val="multilevel"/>
    <w:tmpl w:val="ADB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24E76"/>
    <w:multiLevelType w:val="multilevel"/>
    <w:tmpl w:val="8ED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8D0DDC"/>
    <w:multiLevelType w:val="multilevel"/>
    <w:tmpl w:val="D956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701920">
    <w:abstractNumId w:val="14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7"/>
  </w:num>
  <w:num w:numId="13" w16cid:durableId="199901450">
    <w:abstractNumId w:val="23"/>
  </w:num>
  <w:num w:numId="14" w16cid:durableId="1533104044">
    <w:abstractNumId w:val="10"/>
  </w:num>
  <w:num w:numId="15" w16cid:durableId="373048102">
    <w:abstractNumId w:val="29"/>
  </w:num>
  <w:num w:numId="16" w16cid:durableId="1533954525">
    <w:abstractNumId w:val="24"/>
  </w:num>
  <w:num w:numId="17" w16cid:durableId="2062096122">
    <w:abstractNumId w:val="11"/>
  </w:num>
  <w:num w:numId="18" w16cid:durableId="593632188">
    <w:abstractNumId w:val="15"/>
  </w:num>
  <w:num w:numId="19" w16cid:durableId="1959214710">
    <w:abstractNumId w:val="26"/>
  </w:num>
  <w:num w:numId="20" w16cid:durableId="597643450">
    <w:abstractNumId w:val="28"/>
  </w:num>
  <w:num w:numId="21" w16cid:durableId="1957130937">
    <w:abstractNumId w:val="16"/>
  </w:num>
  <w:num w:numId="22" w16cid:durableId="963314219">
    <w:abstractNumId w:val="12"/>
  </w:num>
  <w:num w:numId="23" w16cid:durableId="863057217">
    <w:abstractNumId w:val="20"/>
  </w:num>
  <w:num w:numId="24" w16cid:durableId="447818642">
    <w:abstractNumId w:val="27"/>
  </w:num>
  <w:num w:numId="25" w16cid:durableId="169492916">
    <w:abstractNumId w:val="18"/>
  </w:num>
  <w:num w:numId="26" w16cid:durableId="1178158111">
    <w:abstractNumId w:val="21"/>
  </w:num>
  <w:num w:numId="27" w16cid:durableId="2047174200">
    <w:abstractNumId w:val="30"/>
  </w:num>
  <w:num w:numId="28" w16cid:durableId="1041128725">
    <w:abstractNumId w:val="19"/>
  </w:num>
  <w:num w:numId="29" w16cid:durableId="829754738">
    <w:abstractNumId w:val="13"/>
  </w:num>
  <w:num w:numId="30" w16cid:durableId="848984217">
    <w:abstractNumId w:val="22"/>
  </w:num>
  <w:num w:numId="31" w16cid:durableId="21177496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6E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C5821"/>
    <w:rsid w:val="000D3C5F"/>
    <w:rsid w:val="000E2D27"/>
    <w:rsid w:val="000E3828"/>
    <w:rsid w:val="001027F9"/>
    <w:rsid w:val="00102CBC"/>
    <w:rsid w:val="00111502"/>
    <w:rsid w:val="00127BC3"/>
    <w:rsid w:val="00130324"/>
    <w:rsid w:val="00144D80"/>
    <w:rsid w:val="0014707E"/>
    <w:rsid w:val="00151ECC"/>
    <w:rsid w:val="00152CF3"/>
    <w:rsid w:val="00156CED"/>
    <w:rsid w:val="001667CF"/>
    <w:rsid w:val="00166ADD"/>
    <w:rsid w:val="001814AE"/>
    <w:rsid w:val="0018677E"/>
    <w:rsid w:val="001923D6"/>
    <w:rsid w:val="001929DC"/>
    <w:rsid w:val="00193202"/>
    <w:rsid w:val="001A1BCF"/>
    <w:rsid w:val="001A2DAF"/>
    <w:rsid w:val="001A46C9"/>
    <w:rsid w:val="001A67BD"/>
    <w:rsid w:val="001A7676"/>
    <w:rsid w:val="001C3DB6"/>
    <w:rsid w:val="001C75D3"/>
    <w:rsid w:val="001C7639"/>
    <w:rsid w:val="001D29C5"/>
    <w:rsid w:val="001D2D54"/>
    <w:rsid w:val="001D7E81"/>
    <w:rsid w:val="001E1735"/>
    <w:rsid w:val="001E5C69"/>
    <w:rsid w:val="001F0F11"/>
    <w:rsid w:val="001F30A4"/>
    <w:rsid w:val="001F761A"/>
    <w:rsid w:val="002001BF"/>
    <w:rsid w:val="002275F6"/>
    <w:rsid w:val="00230E7A"/>
    <w:rsid w:val="002339B8"/>
    <w:rsid w:val="00240A50"/>
    <w:rsid w:val="00242CDA"/>
    <w:rsid w:val="00243B94"/>
    <w:rsid w:val="00244B0E"/>
    <w:rsid w:val="00247188"/>
    <w:rsid w:val="00253A30"/>
    <w:rsid w:val="00261DE3"/>
    <w:rsid w:val="0026405E"/>
    <w:rsid w:val="002663DB"/>
    <w:rsid w:val="002729EB"/>
    <w:rsid w:val="0028078C"/>
    <w:rsid w:val="002A7E28"/>
    <w:rsid w:val="002B7E4E"/>
    <w:rsid w:val="002C164D"/>
    <w:rsid w:val="002D3C87"/>
    <w:rsid w:val="002E5810"/>
    <w:rsid w:val="002F22D0"/>
    <w:rsid w:val="00307B41"/>
    <w:rsid w:val="003105DA"/>
    <w:rsid w:val="003202C5"/>
    <w:rsid w:val="003256C1"/>
    <w:rsid w:val="0033009B"/>
    <w:rsid w:val="003421F4"/>
    <w:rsid w:val="00345A43"/>
    <w:rsid w:val="00353102"/>
    <w:rsid w:val="00354122"/>
    <w:rsid w:val="00365067"/>
    <w:rsid w:val="00367784"/>
    <w:rsid w:val="003755F2"/>
    <w:rsid w:val="00381E49"/>
    <w:rsid w:val="0038333E"/>
    <w:rsid w:val="00384F21"/>
    <w:rsid w:val="003A44CD"/>
    <w:rsid w:val="003A4954"/>
    <w:rsid w:val="003D6303"/>
    <w:rsid w:val="003E2599"/>
    <w:rsid w:val="003E4B4A"/>
    <w:rsid w:val="003F109B"/>
    <w:rsid w:val="004054E4"/>
    <w:rsid w:val="00410550"/>
    <w:rsid w:val="00413583"/>
    <w:rsid w:val="004233D1"/>
    <w:rsid w:val="00427EB9"/>
    <w:rsid w:val="004513B2"/>
    <w:rsid w:val="00453B81"/>
    <w:rsid w:val="00474BB6"/>
    <w:rsid w:val="0048154B"/>
    <w:rsid w:val="004877AD"/>
    <w:rsid w:val="004A13BA"/>
    <w:rsid w:val="004A2DD0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11C16"/>
    <w:rsid w:val="005133DA"/>
    <w:rsid w:val="00517062"/>
    <w:rsid w:val="00525C3F"/>
    <w:rsid w:val="00531EC3"/>
    <w:rsid w:val="00532AF3"/>
    <w:rsid w:val="00544040"/>
    <w:rsid w:val="00547EA9"/>
    <w:rsid w:val="00553C88"/>
    <w:rsid w:val="00555CA6"/>
    <w:rsid w:val="00561139"/>
    <w:rsid w:val="00576304"/>
    <w:rsid w:val="00577089"/>
    <w:rsid w:val="0058321E"/>
    <w:rsid w:val="005A42BC"/>
    <w:rsid w:val="005A70DF"/>
    <w:rsid w:val="005A7214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6517"/>
    <w:rsid w:val="00647056"/>
    <w:rsid w:val="006704FF"/>
    <w:rsid w:val="00673C26"/>
    <w:rsid w:val="006B2D88"/>
    <w:rsid w:val="006B4888"/>
    <w:rsid w:val="006C4FD9"/>
    <w:rsid w:val="006D2999"/>
    <w:rsid w:val="006E1E22"/>
    <w:rsid w:val="006E6662"/>
    <w:rsid w:val="006F2989"/>
    <w:rsid w:val="006F5287"/>
    <w:rsid w:val="0071461D"/>
    <w:rsid w:val="0072371B"/>
    <w:rsid w:val="00730614"/>
    <w:rsid w:val="007331DB"/>
    <w:rsid w:val="007436D1"/>
    <w:rsid w:val="00755FEF"/>
    <w:rsid w:val="0076433A"/>
    <w:rsid w:val="00774E6F"/>
    <w:rsid w:val="0079430D"/>
    <w:rsid w:val="007A2648"/>
    <w:rsid w:val="007A4E10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41FB2"/>
    <w:rsid w:val="00845A93"/>
    <w:rsid w:val="00850E50"/>
    <w:rsid w:val="00854E68"/>
    <w:rsid w:val="008560B4"/>
    <w:rsid w:val="0086298C"/>
    <w:rsid w:val="00870FDE"/>
    <w:rsid w:val="00871E79"/>
    <w:rsid w:val="008753EA"/>
    <w:rsid w:val="00883C67"/>
    <w:rsid w:val="00893885"/>
    <w:rsid w:val="00894768"/>
    <w:rsid w:val="00897263"/>
    <w:rsid w:val="008C7471"/>
    <w:rsid w:val="008E22B1"/>
    <w:rsid w:val="008F1622"/>
    <w:rsid w:val="008F579B"/>
    <w:rsid w:val="0090306E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60914"/>
    <w:rsid w:val="00971D14"/>
    <w:rsid w:val="0098403C"/>
    <w:rsid w:val="00986F76"/>
    <w:rsid w:val="009D39F8"/>
    <w:rsid w:val="009F2098"/>
    <w:rsid w:val="009F50CC"/>
    <w:rsid w:val="00A26627"/>
    <w:rsid w:val="00A276F7"/>
    <w:rsid w:val="00A312B0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2718"/>
    <w:rsid w:val="00B0686C"/>
    <w:rsid w:val="00B1053A"/>
    <w:rsid w:val="00B44326"/>
    <w:rsid w:val="00B522C4"/>
    <w:rsid w:val="00B656B9"/>
    <w:rsid w:val="00B67141"/>
    <w:rsid w:val="00B71752"/>
    <w:rsid w:val="00B72C6B"/>
    <w:rsid w:val="00B81743"/>
    <w:rsid w:val="00B923AD"/>
    <w:rsid w:val="00BA2B53"/>
    <w:rsid w:val="00BD16B4"/>
    <w:rsid w:val="00BF04E7"/>
    <w:rsid w:val="00BF4E60"/>
    <w:rsid w:val="00C03D91"/>
    <w:rsid w:val="00C23BE0"/>
    <w:rsid w:val="00C23DE3"/>
    <w:rsid w:val="00C31F41"/>
    <w:rsid w:val="00C34822"/>
    <w:rsid w:val="00C34DEB"/>
    <w:rsid w:val="00C46D25"/>
    <w:rsid w:val="00C53042"/>
    <w:rsid w:val="00C56599"/>
    <w:rsid w:val="00C567C3"/>
    <w:rsid w:val="00C735C9"/>
    <w:rsid w:val="00C73F01"/>
    <w:rsid w:val="00C76870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19BF"/>
    <w:rsid w:val="00D4292C"/>
    <w:rsid w:val="00D56FFC"/>
    <w:rsid w:val="00D64406"/>
    <w:rsid w:val="00D66432"/>
    <w:rsid w:val="00D73717"/>
    <w:rsid w:val="00D756CF"/>
    <w:rsid w:val="00D77FD5"/>
    <w:rsid w:val="00D819D7"/>
    <w:rsid w:val="00D835A4"/>
    <w:rsid w:val="00D8768B"/>
    <w:rsid w:val="00D91A92"/>
    <w:rsid w:val="00DA5335"/>
    <w:rsid w:val="00DD4CDF"/>
    <w:rsid w:val="00DF0A6A"/>
    <w:rsid w:val="00E02BC8"/>
    <w:rsid w:val="00E02D4E"/>
    <w:rsid w:val="00E07B95"/>
    <w:rsid w:val="00E20F9E"/>
    <w:rsid w:val="00E30EB3"/>
    <w:rsid w:val="00E32D60"/>
    <w:rsid w:val="00E459A9"/>
    <w:rsid w:val="00E5147C"/>
    <w:rsid w:val="00E61EDA"/>
    <w:rsid w:val="00E62BC4"/>
    <w:rsid w:val="00E83BA6"/>
    <w:rsid w:val="00E9289A"/>
    <w:rsid w:val="00E97E45"/>
    <w:rsid w:val="00EA07BF"/>
    <w:rsid w:val="00EA39C1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152A2"/>
    <w:rsid w:val="00F228C5"/>
    <w:rsid w:val="00F52127"/>
    <w:rsid w:val="00F54C3E"/>
    <w:rsid w:val="00F63EB5"/>
    <w:rsid w:val="00F66BCB"/>
    <w:rsid w:val="00F829A9"/>
    <w:rsid w:val="00F93944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0BE30"/>
  <w15:docId w15:val="{8195A1FE-811D-4658-A2BF-7751AAC3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qFormat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  <w:style w:type="character" w:styleId="UnresolvedMention">
    <w:name w:val="Unresolved Mention"/>
    <w:basedOn w:val="DefaultParagraphFont"/>
    <w:uiPriority w:val="99"/>
    <w:semiHidden/>
    <w:unhideWhenUsed/>
    <w:rsid w:val="00240A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27EB9"/>
    <w:rPr>
      <w:b/>
      <w:bCs/>
    </w:rPr>
  </w:style>
  <w:style w:type="character" w:styleId="Emphasis">
    <w:name w:val="Emphasis"/>
    <w:basedOn w:val="DefaultParagraphFont"/>
    <w:uiPriority w:val="20"/>
    <w:qFormat/>
    <w:rsid w:val="00427E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5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6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2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764065">
                              <w:marLeft w:val="0"/>
                              <w:marRight w:val="0"/>
                              <w:marTop w:val="48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6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3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0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73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0361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76015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7662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8696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6358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4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0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48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23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3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3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2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2672">
          <w:marLeft w:val="0"/>
          <w:marRight w:val="0"/>
          <w:marTop w:val="0"/>
          <w:marBottom w:val="0"/>
          <w:divBdr>
            <w:top w:val="single" w:sz="6" w:space="0" w:color="66666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drew-portfolio-ruby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ebaselvanandrew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FE59D9-E22E-45D9-9F65-FC0D2478A0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3788E3-1BC7-4A5E-BA33-C49C299239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C2EBD8B-8B62-4ABB-A546-5624406DE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B6C23-572E-4BDD-A83F-04550AED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jebaselvan prem anand</dc:creator>
  <cp:keywords/>
  <cp:lastModifiedBy>Andrew Jebaselvan Prem Anand</cp:lastModifiedBy>
  <cp:revision>4</cp:revision>
  <cp:lastPrinted>2025-08-08T09:22:00Z</cp:lastPrinted>
  <dcterms:created xsi:type="dcterms:W3CDTF">2025-08-12T04:31:00Z</dcterms:created>
  <dcterms:modified xsi:type="dcterms:W3CDTF">2025-08-12T04:43:00Z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